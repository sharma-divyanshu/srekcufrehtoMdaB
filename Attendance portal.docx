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D9324F" w:rsidRDefault="00D9324F">
          <w:pPr>
            <w:rPr>
              <w:kern w:val="28"/>
            </w:rPr>
          </w:pPr>
        </w:p>
        <w:p w:rsidR="00D9324F" w:rsidRDefault="0086627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24F" w:rsidRDefault="00866278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4C0">
                                      <w:t>Aditya Dev Sharma    Divyanshu Sharma</w:t>
                                    </w:r>
                                  </w:sdtContent>
                                </w:sdt>
                              </w:p>
                              <w:p w:rsidR="006944C0" w:rsidRPr="006944C0" w:rsidRDefault="006944C0" w:rsidP="006944C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:rsidR="00D9324F" w:rsidRDefault="00866278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44C0">
                                <w:t>Aditya Dev Sharma    Divyanshu Sharma</w:t>
                              </w:r>
                            </w:sdtContent>
                          </w:sdt>
                        </w:p>
                        <w:p w:rsidR="006944C0" w:rsidRPr="006944C0" w:rsidRDefault="006944C0" w:rsidP="006944C0">
                          <w:r>
                            <w:t>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24F" w:rsidRDefault="006944C0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t xml:space="preserve">Online </w:t>
                                </w: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56"/>
                                      </w:rPr>
                                      <w:t>Attendance portal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4A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" filled="f" stroked="f">
                    <v:textbox>
                      <w:txbxContent>
                        <w:p w:rsidR="00D9324F" w:rsidRDefault="006944C0">
                          <w:pPr>
                            <w:pStyle w:val="Title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 xml:space="preserve">Online </w:t>
                          </w: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56"/>
                                </w:rPr>
                                <w:t>Attendance portal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75031570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2DF621E6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1094BBC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24F" w:rsidRDefault="006944C0">
                                <w:r>
                                  <w:t>Online attendance portal framework customized for Bharati Vidyapeeth’s College of Engineering.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jvuQ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Xd/I7LAVsxrWT+A&#10;gpUEgYFMofHBopXqB0YjNJEc6+9bqhhG3QcBvyANCbFdx21IPItgo85v1uc3VFQAlWOD0bRcmqlT&#10;bQfFNy14mv6dkNfwcxruRP0U1eG/QaNw3A5NzXai872zemq9i18A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GtYuO+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:rsidR="00D9324F" w:rsidRDefault="006944C0">
                          <w:r>
                            <w:t>Online attendance portal framework customized for Bharati Vidyapeeth’s College of Engineering.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A4E918E9D57E4A64BC935C22C104A2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D9324F" w:rsidRDefault="006944C0">
          <w:pPr>
            <w:pStyle w:val="Title"/>
          </w:pPr>
          <w:r>
            <w:t>Attendance portal</w:t>
          </w:r>
        </w:p>
      </w:sdtContent>
    </w:sdt>
    <w:p w:rsidR="00D9324F" w:rsidRDefault="00866278">
      <w:pPr>
        <w:pStyle w:val="Subtitle"/>
      </w:pPr>
      <w:sdt>
        <w:sdtPr>
          <w:id w:val="1161806749"/>
          <w:placeholder>
            <w:docPart w:val="1008459741674039926445855A29B3A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944C0">
            <w:t>Aditya Dev Sharma    Divyanshu Sharma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4F" w:rsidRDefault="006944C0">
                              <w:pPr>
                                <w:pStyle w:val="Subtitle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ASP.NET Project</w:t>
                              </w:r>
                            </w:p>
                            <w:p w:rsidR="006944C0" w:rsidRDefault="006944C0" w:rsidP="006944C0">
                              <w:pPr>
                                <w:pStyle w:val="Heading2"/>
                              </w:pPr>
                            </w:p>
                            <w:p w:rsidR="006944C0" w:rsidRDefault="006944C0" w:rsidP="006944C0">
                              <w:pPr>
                                <w:pStyle w:val="Heading2"/>
                              </w:pPr>
                              <w:r>
                                <w:t>Software Used:</w:t>
                              </w:r>
                            </w:p>
                            <w:p w:rsidR="00D9324F" w:rsidRDefault="006944C0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 w:rsidRPr="006944C0">
                                <w:rPr>
                                  <w:rStyle w:val="SubtitleChar"/>
                                </w:rPr>
                                <w:t>Visual Studio 2013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 14" o:spid="_x0000_s1029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NkwA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">
                <v:rect id="Rectangle 18" o:spid="_x0000_s1030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1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D9324F" w:rsidRDefault="006944C0">
                        <w:pPr>
                          <w:pStyle w:val="Subtitle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ASP.NET Project</w:t>
                        </w:r>
                      </w:p>
                      <w:p w:rsidR="006944C0" w:rsidRDefault="006944C0" w:rsidP="006944C0">
                        <w:pPr>
                          <w:pStyle w:val="Heading2"/>
                        </w:pPr>
                      </w:p>
                      <w:p w:rsidR="006944C0" w:rsidRDefault="006944C0" w:rsidP="006944C0">
                        <w:pPr>
                          <w:pStyle w:val="Heading2"/>
                        </w:pPr>
                        <w:r>
                          <w:t>Software Used:</w:t>
                        </w:r>
                      </w:p>
                      <w:p w:rsidR="00D9324F" w:rsidRDefault="006944C0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 w:rsidRPr="006944C0">
                          <w:rPr>
                            <w:rStyle w:val="SubtitleChar"/>
                          </w:rPr>
                          <w:t>Visual Studio 2013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9324F" w:rsidRDefault="006944C0" w:rsidP="006944C0">
      <w:pPr>
        <w:pStyle w:val="Heading2"/>
      </w:pPr>
      <w:r>
        <w:t>Objective</w:t>
      </w:r>
    </w:p>
    <w:p w:rsidR="006944C0" w:rsidRDefault="006944C0" w:rsidP="006944C0">
      <w:r>
        <w:t>To create an on</w:t>
      </w:r>
      <w:r w:rsidR="00804F2B">
        <w:t>line attendance database system.</w:t>
      </w:r>
    </w:p>
    <w:p w:rsidR="006944C0" w:rsidRDefault="00804F2B" w:rsidP="006944C0">
      <w:pPr>
        <w:pStyle w:val="Heading2"/>
      </w:pPr>
      <w:r>
        <w:t>Synopsis</w:t>
      </w:r>
    </w:p>
    <w:p w:rsidR="00804F2B" w:rsidRDefault="00804F2B" w:rsidP="00804F2B">
      <w:r>
        <w:t>The website has been created with the purpose of providing an attendance management system for an institution.</w:t>
      </w:r>
    </w:p>
    <w:p w:rsidR="00804F2B" w:rsidRDefault="00804F2B" w:rsidP="00804F2B">
      <w:r>
        <w:t>Teachers can upload students’ attendance records on a daily basis. These records can then be checked by the students or their parents by using a unique login ID.</w:t>
      </w:r>
    </w:p>
    <w:p w:rsidR="00804F2B" w:rsidRDefault="00804F2B" w:rsidP="00804F2B">
      <w:r>
        <w:t xml:space="preserve">This system can be used for easier management and manipulation of attendance data and to </w:t>
      </w:r>
      <w:r w:rsidR="00874EE0">
        <w:t>prevent ambiguity.</w:t>
      </w:r>
    </w:p>
    <w:p w:rsidR="00874EE0" w:rsidRDefault="00874EE0" w:rsidP="00874EE0">
      <w:pPr>
        <w:pStyle w:val="Heading2"/>
      </w:pPr>
      <w:r>
        <w:t>Working</w:t>
      </w:r>
    </w:p>
    <w:p w:rsidR="00874EE0" w:rsidRDefault="00874EE0" w:rsidP="00874EE0">
      <w:r>
        <w:t>The system consists of two components:</w:t>
      </w:r>
    </w:p>
    <w:p w:rsidR="00874EE0" w:rsidRDefault="00874EE0" w:rsidP="00874EE0">
      <w:pPr>
        <w:pStyle w:val="ListParagraph"/>
        <w:numPr>
          <w:ilvl w:val="0"/>
          <w:numId w:val="1"/>
        </w:numPr>
      </w:pPr>
      <w:r>
        <w:t>Administrator/Teacher access</w:t>
      </w:r>
    </w:p>
    <w:p w:rsidR="00874EE0" w:rsidRDefault="00874EE0" w:rsidP="00874EE0">
      <w:pPr>
        <w:pStyle w:val="ListParagraph"/>
        <w:numPr>
          <w:ilvl w:val="0"/>
          <w:numId w:val="1"/>
        </w:numPr>
      </w:pPr>
      <w:r>
        <w:t>User/Student access</w:t>
      </w:r>
    </w:p>
    <w:p w:rsidR="00874EE0" w:rsidRDefault="00874EE0" w:rsidP="00874EE0">
      <w:pPr>
        <w:pStyle w:val="Heading3"/>
      </w:pPr>
      <w:r>
        <w:t>Administrator</w:t>
      </w:r>
    </w:p>
    <w:p w:rsidR="00874EE0" w:rsidRDefault="00874EE0" w:rsidP="00874EE0">
      <w:pPr>
        <w:pStyle w:val="ListParagraph"/>
        <w:numPr>
          <w:ilvl w:val="0"/>
          <w:numId w:val="2"/>
        </w:numPr>
      </w:pPr>
      <w:r>
        <w:t>An administrator is required to input the class data for various streams and batches in the institution.</w:t>
      </w:r>
    </w:p>
    <w:p w:rsidR="00874EE0" w:rsidRDefault="00874EE0" w:rsidP="00874EE0">
      <w:pPr>
        <w:pStyle w:val="ListParagraph"/>
        <w:numPr>
          <w:ilvl w:val="0"/>
          <w:numId w:val="2"/>
        </w:numPr>
      </w:pPr>
      <w:r>
        <w:t>Database tables are respectively created for each stream, consisting of the names, enrollment numbers, etc. and the subjects of the classes.</w:t>
      </w:r>
    </w:p>
    <w:p w:rsidR="00874EE0" w:rsidRDefault="00874EE0" w:rsidP="00874EE0">
      <w:pPr>
        <w:pStyle w:val="ListParagraph"/>
        <w:numPr>
          <w:ilvl w:val="0"/>
          <w:numId w:val="2"/>
        </w:numPr>
      </w:pPr>
      <w:r>
        <w:t>The administrator further has the privileges of accessing the cl</w:t>
      </w:r>
      <w:r w:rsidR="001B301D">
        <w:t>ass data,</w:t>
      </w:r>
      <w:r>
        <w:t xml:space="preserve"> modifying</w:t>
      </w:r>
      <w:r w:rsidR="001B301D">
        <w:t xml:space="preserve"> and deleting</w:t>
      </w:r>
      <w:r>
        <w:t xml:space="preserve"> the records</w:t>
      </w:r>
      <w:r w:rsidR="001B301D">
        <w:t>.</w:t>
      </w:r>
    </w:p>
    <w:p w:rsidR="001B301D" w:rsidRDefault="001B301D" w:rsidP="001B301D">
      <w:pPr>
        <w:pStyle w:val="Heading3"/>
      </w:pPr>
      <w:r>
        <w:t>Teacher</w:t>
      </w:r>
    </w:p>
    <w:p w:rsidR="001B301D" w:rsidRDefault="001B301D" w:rsidP="001B301D">
      <w:pPr>
        <w:pStyle w:val="ListParagraph"/>
        <w:numPr>
          <w:ilvl w:val="0"/>
          <w:numId w:val="3"/>
        </w:numPr>
      </w:pPr>
      <w:r>
        <w:t>Teachers are provided with the access to the class records, which they can use to mark the attendance of the students.</w:t>
      </w:r>
    </w:p>
    <w:p w:rsidR="001B301D" w:rsidRDefault="001B301D" w:rsidP="001B301D">
      <w:pPr>
        <w:pStyle w:val="ListParagraph"/>
        <w:numPr>
          <w:ilvl w:val="0"/>
          <w:numId w:val="3"/>
        </w:numPr>
      </w:pPr>
      <w:r>
        <w:t>Checkboxes are provided to increase ease of access.</w:t>
      </w:r>
    </w:p>
    <w:p w:rsidR="001B301D" w:rsidRDefault="001B301D" w:rsidP="001B301D">
      <w:pPr>
        <w:pStyle w:val="ListParagraph"/>
        <w:numPr>
          <w:ilvl w:val="0"/>
          <w:numId w:val="3"/>
        </w:numPr>
      </w:pPr>
      <w:r>
        <w:lastRenderedPageBreak/>
        <w:t>The marked attendance is entered into the class database and the percentage attendance is calculated for the student view.</w:t>
      </w:r>
    </w:p>
    <w:p w:rsidR="001B301D" w:rsidRDefault="001B301D" w:rsidP="001B301D">
      <w:pPr>
        <w:pStyle w:val="ListParagraph"/>
        <w:numPr>
          <w:ilvl w:val="0"/>
          <w:numId w:val="3"/>
        </w:numPr>
      </w:pPr>
      <w:r>
        <w:t>Teachers also have the permission to view and modify the class records.</w:t>
      </w:r>
    </w:p>
    <w:p w:rsidR="001B301D" w:rsidRDefault="001B301D" w:rsidP="001B301D">
      <w:pPr>
        <w:pStyle w:val="Heading3"/>
      </w:pPr>
      <w:r>
        <w:t>user/student</w:t>
      </w:r>
    </w:p>
    <w:p w:rsidR="00874EE0" w:rsidRDefault="00874EE0" w:rsidP="001B301D">
      <w:pPr>
        <w:pStyle w:val="ListParagraph"/>
        <w:numPr>
          <w:ilvl w:val="0"/>
          <w:numId w:val="4"/>
        </w:numPr>
      </w:pPr>
      <w:r>
        <w:t xml:space="preserve">The website is used to provide a login platform that students can use to check and verify their attendance, using their unique </w:t>
      </w:r>
      <w:r w:rsidR="001B301D">
        <w:t>ID, which</w:t>
      </w:r>
      <w:r>
        <w:t xml:space="preserve"> is used to fetch their respective attendance in each of their subject</w:t>
      </w:r>
      <w:r w:rsidR="001B301D">
        <w:t>s.</w:t>
      </w:r>
    </w:p>
    <w:p w:rsidR="001B301D" w:rsidRDefault="001B301D" w:rsidP="001B301D">
      <w:pPr>
        <w:pStyle w:val="ListParagraph"/>
        <w:numPr>
          <w:ilvl w:val="0"/>
          <w:numId w:val="4"/>
        </w:numPr>
      </w:pPr>
      <w:r>
        <w:t>Individual and cumulative percentages are calculated and displayed for each student based on the attendance record uploaded by the teachers.</w:t>
      </w:r>
    </w:p>
    <w:p w:rsidR="001B301D" w:rsidRDefault="001B301D" w:rsidP="001B301D">
      <w:pPr>
        <w:pStyle w:val="ListParagraph"/>
        <w:numPr>
          <w:ilvl w:val="0"/>
          <w:numId w:val="4"/>
        </w:numPr>
      </w:pPr>
      <w:r>
        <w:t>Students only possess the access to their own attendance records.</w:t>
      </w:r>
    </w:p>
    <w:p w:rsidR="001B301D" w:rsidRDefault="001B301D" w:rsidP="001B301D">
      <w:pPr>
        <w:pStyle w:val="Heading2"/>
      </w:pPr>
      <w:r>
        <w:t>Future Scope</w:t>
      </w:r>
    </w:p>
    <w:p w:rsidR="001B301D" w:rsidRDefault="001B301D" w:rsidP="001B301D">
      <w:r>
        <w:t>This website has been developed based on an online attendance portal framework that can be customized based on the requirements of an institution.</w:t>
      </w:r>
    </w:p>
    <w:p w:rsidR="001B301D" w:rsidRDefault="001B301D" w:rsidP="001B301D">
      <w:r>
        <w:t>It can be used for easy management of attendance records</w:t>
      </w:r>
      <w:r w:rsidR="005307DA">
        <w:t>, as well as to increase the transparency of the process, as the system has the capability of being updated on a daily basis.</w:t>
      </w:r>
    </w:p>
    <w:p w:rsidR="004A42BA" w:rsidRDefault="004A42BA" w:rsidP="001B301D">
      <w:r>
        <w:t xml:space="preserve">Implementation of this system can make the process of </w:t>
      </w:r>
      <w:r w:rsidR="007C2AFB">
        <w:t>keeping attendance records more convenient.</w:t>
      </w:r>
      <w:bookmarkStart w:id="0" w:name="_GoBack"/>
      <w:bookmarkEnd w:id="0"/>
    </w:p>
    <w:p w:rsidR="004A42BA" w:rsidRDefault="004A42BA" w:rsidP="00CC2DB8">
      <w:pPr>
        <w:pStyle w:val="Heading3"/>
      </w:pPr>
    </w:p>
    <w:p w:rsidR="00CC2DB8" w:rsidRDefault="00CC2DB8" w:rsidP="00CC2DB8">
      <w:pPr>
        <w:pStyle w:val="Heading3"/>
      </w:pPr>
      <w:r>
        <w:t>BIBLIOGRAPHY</w:t>
      </w:r>
    </w:p>
    <w:p w:rsidR="00CC2DB8" w:rsidRDefault="00CC2DB8" w:rsidP="00CC2DB8"/>
    <w:p w:rsidR="00CC2DB8" w:rsidRDefault="00CC2DB8" w:rsidP="00CC2DB8">
      <w:pPr>
        <w:pStyle w:val="NoSpacing"/>
      </w:pPr>
      <w:r>
        <w:t>Online Resources</w:t>
      </w:r>
    </w:p>
    <w:p w:rsidR="00CC2DB8" w:rsidRDefault="00CC2DB8" w:rsidP="00CC2DB8">
      <w:pPr>
        <w:pStyle w:val="NoSpacing"/>
      </w:pPr>
    </w:p>
    <w:p w:rsidR="00CC2DB8" w:rsidRDefault="00CC2DB8" w:rsidP="00CC2DB8">
      <w:hyperlink r:id="rId7" w:history="1">
        <w:r w:rsidRPr="00777CC1">
          <w:rPr>
            <w:rStyle w:val="Hyperlink"/>
          </w:rPr>
          <w:t>http://www.stackoverflow.com</w:t>
        </w:r>
      </w:hyperlink>
    </w:p>
    <w:p w:rsidR="00CC2DB8" w:rsidRDefault="00CC2DB8" w:rsidP="00CC2DB8">
      <w:hyperlink r:id="rId8" w:history="1">
        <w:r w:rsidRPr="00777CC1">
          <w:rPr>
            <w:rStyle w:val="Hyperlink"/>
          </w:rPr>
          <w:t>http://www.csharp-sta</w:t>
        </w:r>
        <w:r w:rsidRPr="00777CC1">
          <w:rPr>
            <w:rStyle w:val="Hyperlink"/>
          </w:rPr>
          <w:t>t</w:t>
        </w:r>
        <w:r w:rsidRPr="00777CC1">
          <w:rPr>
            <w:rStyle w:val="Hyperlink"/>
          </w:rPr>
          <w:t>ion.com</w:t>
        </w:r>
      </w:hyperlink>
    </w:p>
    <w:p w:rsidR="00CC2DB8" w:rsidRDefault="00CC2DB8" w:rsidP="00CC2DB8">
      <w:hyperlink r:id="rId9" w:history="1">
        <w:r w:rsidRPr="00777CC1">
          <w:rPr>
            <w:rStyle w:val="Hyperlink"/>
          </w:rPr>
          <w:t>http://www.w3schools.com</w:t>
        </w:r>
      </w:hyperlink>
    </w:p>
    <w:p w:rsidR="00CC2DB8" w:rsidRDefault="00CC2DB8" w:rsidP="00CC2DB8">
      <w:hyperlink r:id="rId10" w:history="1">
        <w:r w:rsidRPr="00777CC1">
          <w:rPr>
            <w:rStyle w:val="Hyperlink"/>
          </w:rPr>
          <w:t>http://msdn.microsoft.com</w:t>
        </w:r>
      </w:hyperlink>
    </w:p>
    <w:p w:rsidR="00CC2DB8" w:rsidRDefault="00CC2DB8" w:rsidP="00CC2DB8"/>
    <w:p w:rsidR="00CC2DB8" w:rsidRPr="00CC2DB8" w:rsidRDefault="00CC2DB8" w:rsidP="00CC2DB8"/>
    <w:sectPr w:rsidR="00CC2DB8" w:rsidRPr="00CC2DB8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278" w:rsidRDefault="00866278">
      <w:pPr>
        <w:spacing w:after="0" w:line="240" w:lineRule="auto"/>
      </w:pPr>
      <w:r>
        <w:separator/>
      </w:r>
    </w:p>
  </w:endnote>
  <w:endnote w:type="continuationSeparator" w:id="0">
    <w:p w:rsidR="00866278" w:rsidRDefault="0086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4F" w:rsidRDefault="008662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324F" w:rsidRDefault="00D9324F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D9324F" w:rsidRDefault="00D9324F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324F" w:rsidRDefault="0086627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7C2AFB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4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D9324F" w:rsidRDefault="0086627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7C2AFB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2511CDB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FC3B536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59D3FFE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278" w:rsidRDefault="00866278">
      <w:pPr>
        <w:spacing w:after="0" w:line="240" w:lineRule="auto"/>
      </w:pPr>
      <w:r>
        <w:separator/>
      </w:r>
    </w:p>
  </w:footnote>
  <w:footnote w:type="continuationSeparator" w:id="0">
    <w:p w:rsidR="00866278" w:rsidRDefault="0086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332D6"/>
    <w:multiLevelType w:val="hybridMultilevel"/>
    <w:tmpl w:val="F594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23B5C"/>
    <w:multiLevelType w:val="hybridMultilevel"/>
    <w:tmpl w:val="EAC2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26110"/>
    <w:multiLevelType w:val="hybridMultilevel"/>
    <w:tmpl w:val="CCDC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6A83"/>
    <w:multiLevelType w:val="hybridMultilevel"/>
    <w:tmpl w:val="EF7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C0"/>
    <w:rsid w:val="001B301D"/>
    <w:rsid w:val="004A42BA"/>
    <w:rsid w:val="005307DA"/>
    <w:rsid w:val="006944C0"/>
    <w:rsid w:val="007C2AFB"/>
    <w:rsid w:val="00804F2B"/>
    <w:rsid w:val="00866278"/>
    <w:rsid w:val="00874EE0"/>
    <w:rsid w:val="00CC2DB8"/>
    <w:rsid w:val="00D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EF9A34-27DC-4BF4-A8BD-E653553E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CC2DB8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DB8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-station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stackoverflow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E918E9D57E4A64BC935C22C104A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AB9D3-4AF1-42B0-B50E-513E8CD9D9E1}"/>
      </w:docPartPr>
      <w:docPartBody>
        <w:p w:rsidR="00000000" w:rsidRDefault="006B0D9C">
          <w:pPr>
            <w:pStyle w:val="A4E918E9D57E4A64BC935C22C104A231"/>
          </w:pPr>
          <w:r>
            <w:t>[Type the document title]</w:t>
          </w:r>
        </w:p>
      </w:docPartBody>
    </w:docPart>
    <w:docPart>
      <w:docPartPr>
        <w:name w:val="1008459741674039926445855A29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D958-3993-4676-83FC-A0314E76AFB7}"/>
      </w:docPartPr>
      <w:docPartBody>
        <w:p w:rsidR="00000000" w:rsidRDefault="006B0D9C">
          <w:pPr>
            <w:pStyle w:val="1008459741674039926445855A29B3A1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9C"/>
    <w:rsid w:val="006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918E9D57E4A64BC935C22C104A231">
    <w:name w:val="A4E918E9D57E4A64BC935C22C104A231"/>
  </w:style>
  <w:style w:type="paragraph" w:customStyle="1" w:styleId="1008459741674039926445855A29B3A1">
    <w:name w:val="1008459741674039926445855A29B3A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72202FCB8514AC89E1D0E278FB8647A">
    <w:name w:val="572202FCB8514AC89E1D0E278FB86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51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portal</vt:lpstr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portal</dc:title>
  <dc:subject>Aditya Dev Sharma    Divyanshu Sharma</dc:subject>
  <dc:creator>Divyanshu Sharma</dc:creator>
  <cp:lastModifiedBy>Divyanshu Sharma</cp:lastModifiedBy>
  <cp:revision>3</cp:revision>
  <dcterms:created xsi:type="dcterms:W3CDTF">2014-07-24T18:22:00Z</dcterms:created>
  <dcterms:modified xsi:type="dcterms:W3CDTF">2014-07-24T19:13:00Z</dcterms:modified>
</cp:coreProperties>
</file>